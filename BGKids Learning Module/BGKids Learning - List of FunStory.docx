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BC29" w14:textId="00435322" w:rsidR="008D72B1" w:rsidRPr="00B2260E" w:rsidRDefault="00B2260E" w:rsidP="00B2260E">
      <w:pPr>
        <w:pStyle w:val="Heading1"/>
        <w:rPr>
          <w:b/>
          <w:bCs/>
          <w:sz w:val="44"/>
          <w:szCs w:val="44"/>
        </w:rPr>
      </w:pPr>
      <w:r w:rsidRPr="00B2260E">
        <w:rPr>
          <w:b/>
          <w:bCs/>
          <w:sz w:val="44"/>
          <w:szCs w:val="44"/>
        </w:rPr>
        <w:t>short stor</w:t>
      </w:r>
      <w:r>
        <w:rPr>
          <w:b/>
          <w:bCs/>
          <w:sz w:val="44"/>
          <w:szCs w:val="44"/>
        </w:rPr>
        <w:t>ies</w:t>
      </w:r>
      <w:r w:rsidRPr="00B2260E">
        <w:rPr>
          <w:b/>
          <w:bCs/>
          <w:sz w:val="44"/>
          <w:szCs w:val="44"/>
        </w:rPr>
        <w:t xml:space="preserve"> for children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220" w:firstRow="1" w:lastRow="0" w:firstColumn="0" w:lastColumn="0" w:noHBand="1" w:noVBand="0"/>
        <w:tblDescription w:val="Name, Month and Year table"/>
      </w:tblPr>
      <w:tblGrid>
        <w:gridCol w:w="1843"/>
        <w:gridCol w:w="4394"/>
        <w:gridCol w:w="1985"/>
        <w:gridCol w:w="2002"/>
      </w:tblGrid>
      <w:tr w:rsidR="00B2260E" w:rsidRPr="00C87233" w14:paraId="78A5FD20" w14:textId="77777777" w:rsidTr="00B2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14:paraId="49A13F58" w14:textId="47114F7F" w:rsidR="00B2260E" w:rsidRPr="00C87233" w:rsidRDefault="00B2260E" w:rsidP="00C87233">
            <w:pPr>
              <w:pStyle w:val="Heading1"/>
              <w:outlineLvl w:val="0"/>
            </w:pPr>
          </w:p>
        </w:tc>
        <w:tc>
          <w:tcPr>
            <w:tcW w:w="4394" w:type="dxa"/>
          </w:tcPr>
          <w:p w14:paraId="4A07F3A0" w14:textId="28EA7330" w:rsidR="00B2260E" w:rsidRPr="00C87233" w:rsidRDefault="00B2260E" w:rsidP="00C87233">
            <w:pPr>
              <w:pStyle w:val="NameMonthYea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E1A271B" w14:textId="5EC19ADD" w:rsidR="00B2260E" w:rsidRPr="00C87233" w:rsidRDefault="00B2260E" w:rsidP="00C87233">
            <w:pPr>
              <w:pStyle w:val="Heading1"/>
              <w:outlineLvl w:val="0"/>
            </w:pPr>
          </w:p>
        </w:tc>
        <w:tc>
          <w:tcPr>
            <w:tcW w:w="2002" w:type="dxa"/>
          </w:tcPr>
          <w:p w14:paraId="05A07B47" w14:textId="786F9BAB" w:rsidR="00B2260E" w:rsidRPr="00C87233" w:rsidRDefault="00B2260E" w:rsidP="00C87233">
            <w:pPr>
              <w:pStyle w:val="NameMonthYea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Style1"/>
        <w:tblW w:w="5000" w:type="pct"/>
        <w:tblLayout w:type="fixed"/>
        <w:tblLook w:val="02A0" w:firstRow="1" w:lastRow="0" w:firstColumn="1" w:lastColumn="0" w:noHBand="1" w:noVBand="0"/>
        <w:tblDescription w:val="Name, Month and Year table"/>
      </w:tblPr>
      <w:tblGrid>
        <w:gridCol w:w="10214"/>
      </w:tblGrid>
      <w:tr w:rsidR="00CD4E65" w14:paraId="5016A1BC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</w:tcPr>
          <w:p w14:paraId="7929B521" w14:textId="557C1AE9" w:rsidR="00CD4E65" w:rsidRDefault="00B2260E" w:rsidP="00E061CA">
            <w:r>
              <w:t>Krsna lila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B2260E" w:rsidRPr="009A58E3" w14:paraId="1BB8B3A3" w14:textId="77777777" w:rsidTr="00B2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5CF4E62C" w14:textId="74270C1F" w:rsidR="00B2260E" w:rsidRDefault="00B2260E" w:rsidP="00F11E8C">
            <w:r>
              <w:t>Story 1</w:t>
            </w:r>
          </w:p>
          <w:p w14:paraId="4425B6E8" w14:textId="56687541" w:rsidR="00B2260E" w:rsidRDefault="00B2260E" w:rsidP="00F11E8C">
            <w:r>
              <w:t>Story 2</w:t>
            </w:r>
          </w:p>
        </w:tc>
        <w:tc>
          <w:tcPr>
            <w:tcW w:w="426" w:type="dxa"/>
          </w:tcPr>
          <w:p w14:paraId="75E6B779" w14:textId="4E5CA7D1" w:rsidR="00B2260E" w:rsidRDefault="00B2260E" w:rsidP="00F11E8C"/>
        </w:tc>
        <w:tc>
          <w:tcPr>
            <w:tcW w:w="4690" w:type="dxa"/>
          </w:tcPr>
          <w:p w14:paraId="249DCB13" w14:textId="6E35EBE3" w:rsidR="00B2260E" w:rsidRDefault="00B2260E" w:rsidP="00B2260E">
            <w:r>
              <w:t>Story 4</w:t>
            </w:r>
          </w:p>
          <w:p w14:paraId="01F47EFF" w14:textId="222BA2EC" w:rsidR="00B2260E" w:rsidRDefault="00B2260E" w:rsidP="00B2260E">
            <w:r>
              <w:t>Story 5</w:t>
            </w:r>
          </w:p>
        </w:tc>
      </w:tr>
    </w:tbl>
    <w:p w14:paraId="790A1608" w14:textId="77777777" w:rsidR="009A58E3" w:rsidRDefault="009A58E3">
      <w:pPr>
        <w:pStyle w:val="TableSpace"/>
      </w:pPr>
    </w:p>
    <w:tbl>
      <w:tblPr>
        <w:tblStyle w:val="Style1"/>
        <w:tblW w:w="5000" w:type="pct"/>
        <w:tblBorders>
          <w:top w:val="single" w:sz="4" w:space="0" w:color="475C18" w:themeColor="accent2" w:themeShade="80"/>
          <w:left w:val="single" w:sz="4" w:space="0" w:color="475C18" w:themeColor="accent2" w:themeShade="80"/>
          <w:bottom w:val="single" w:sz="4" w:space="0" w:color="475C18" w:themeColor="accent2" w:themeShade="80"/>
          <w:right w:val="single" w:sz="4" w:space="0" w:color="475C18" w:themeColor="accent2" w:themeShade="80"/>
          <w:insideH w:val="single" w:sz="4" w:space="0" w:color="475C18" w:themeColor="accent2" w:themeShade="80"/>
          <w:insideV w:val="single" w:sz="4" w:space="0" w:color="475C18" w:themeColor="accent2" w:themeShade="80"/>
        </w:tblBorders>
        <w:shd w:val="clear" w:color="auto" w:fill="475C18" w:themeFill="accent2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6F7C1659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75C18" w:themeFill="accent2" w:themeFillShade="80"/>
          </w:tcPr>
          <w:p w14:paraId="12FC2DF7" w14:textId="089B185F" w:rsidR="00792DA3" w:rsidRDefault="00B2260E" w:rsidP="00297EBC">
            <w:r>
              <w:t>jangannath lila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5098"/>
        <w:gridCol w:w="426"/>
        <w:gridCol w:w="4690"/>
      </w:tblGrid>
      <w:tr w:rsidR="00B2260E" w:rsidRPr="009A58E3" w14:paraId="775B983C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03538193" w14:textId="77777777" w:rsidR="00B2260E" w:rsidRDefault="00B2260E" w:rsidP="00BC4296">
            <w:r>
              <w:t>Story 1</w:t>
            </w:r>
          </w:p>
          <w:p w14:paraId="359E9DA6" w14:textId="77777777" w:rsidR="00B2260E" w:rsidRDefault="00B2260E" w:rsidP="00BC4296">
            <w:r>
              <w:t>Story 2</w:t>
            </w:r>
          </w:p>
        </w:tc>
        <w:tc>
          <w:tcPr>
            <w:tcW w:w="426" w:type="dxa"/>
          </w:tcPr>
          <w:p w14:paraId="2112BA75" w14:textId="77777777" w:rsidR="00B2260E" w:rsidRDefault="00B2260E" w:rsidP="00BC4296"/>
        </w:tc>
        <w:tc>
          <w:tcPr>
            <w:tcW w:w="4690" w:type="dxa"/>
          </w:tcPr>
          <w:p w14:paraId="6687DA1E" w14:textId="77777777" w:rsidR="00B2260E" w:rsidRDefault="00B2260E" w:rsidP="00BC4296">
            <w:r>
              <w:t>Story 4</w:t>
            </w:r>
          </w:p>
          <w:p w14:paraId="04C792E9" w14:textId="77777777" w:rsidR="00B2260E" w:rsidRDefault="00B2260E" w:rsidP="00BC4296">
            <w:r>
              <w:t>Story 5</w:t>
            </w:r>
          </w:p>
        </w:tc>
      </w:tr>
    </w:tbl>
    <w:p w14:paraId="3ACBCB0E" w14:textId="77777777" w:rsidR="00792DA3" w:rsidRDefault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7B4101" w:themeColor="accent3" w:themeShade="80"/>
          <w:left w:val="single" w:sz="4" w:space="0" w:color="7B4101" w:themeColor="accent3" w:themeShade="80"/>
          <w:bottom w:val="single" w:sz="4" w:space="0" w:color="7B4101" w:themeColor="accent3" w:themeShade="80"/>
          <w:right w:val="single" w:sz="4" w:space="0" w:color="7B4101" w:themeColor="accent3" w:themeShade="80"/>
          <w:insideH w:val="single" w:sz="4" w:space="0" w:color="7B4101" w:themeColor="accent3" w:themeShade="80"/>
          <w:insideV w:val="single" w:sz="4" w:space="0" w:color="7B4101" w:themeColor="accent3" w:themeShade="80"/>
        </w:tblBorders>
        <w:shd w:val="clear" w:color="auto" w:fill="7B4101" w:themeFill="accent3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3A7FED60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B4101" w:themeFill="accent3" w:themeFillShade="80"/>
          </w:tcPr>
          <w:p w14:paraId="3739ABC8" w14:textId="7CAC71C9" w:rsidR="00792DA3" w:rsidRDefault="00B2260E" w:rsidP="00297EBC">
            <w:r>
              <w:t>gaura lila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5098"/>
        <w:gridCol w:w="426"/>
        <w:gridCol w:w="4690"/>
      </w:tblGrid>
      <w:tr w:rsidR="00B2260E" w:rsidRPr="009A58E3" w14:paraId="5EF0BE04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29020512" w14:textId="77777777" w:rsidR="00B2260E" w:rsidRDefault="00B2260E" w:rsidP="00BC4296">
            <w:r>
              <w:t>Story 1</w:t>
            </w:r>
          </w:p>
          <w:p w14:paraId="4D895270" w14:textId="77777777" w:rsidR="00B2260E" w:rsidRDefault="00B2260E" w:rsidP="00BC4296">
            <w:r>
              <w:t>Story 2</w:t>
            </w:r>
          </w:p>
        </w:tc>
        <w:tc>
          <w:tcPr>
            <w:tcW w:w="426" w:type="dxa"/>
          </w:tcPr>
          <w:p w14:paraId="282C76CB" w14:textId="77777777" w:rsidR="00B2260E" w:rsidRDefault="00B2260E" w:rsidP="00BC4296"/>
        </w:tc>
        <w:tc>
          <w:tcPr>
            <w:tcW w:w="4690" w:type="dxa"/>
          </w:tcPr>
          <w:p w14:paraId="4CD616FF" w14:textId="77777777" w:rsidR="00B2260E" w:rsidRDefault="00B2260E" w:rsidP="00BC4296">
            <w:r>
              <w:t>Story 4</w:t>
            </w:r>
          </w:p>
          <w:p w14:paraId="4C3D18E4" w14:textId="77777777" w:rsidR="00B2260E" w:rsidRDefault="00B2260E" w:rsidP="00BC4296">
            <w:r>
              <w:t>Story 5</w:t>
            </w:r>
          </w:p>
        </w:tc>
      </w:tr>
    </w:tbl>
    <w:p w14:paraId="7C593DDE" w14:textId="1BC146BA" w:rsidR="00792DA3" w:rsidRDefault="00792DA3" w:rsidP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9A0E36" w:themeColor="accent4" w:themeShade="80"/>
          <w:left w:val="single" w:sz="4" w:space="0" w:color="9A0E36" w:themeColor="accent4" w:themeShade="80"/>
          <w:bottom w:val="single" w:sz="4" w:space="0" w:color="9A0E36" w:themeColor="accent4" w:themeShade="80"/>
          <w:right w:val="single" w:sz="4" w:space="0" w:color="9A0E36" w:themeColor="accent4" w:themeShade="80"/>
          <w:insideH w:val="single" w:sz="4" w:space="0" w:color="9A0E36" w:themeColor="accent4" w:themeShade="80"/>
          <w:insideV w:val="single" w:sz="4" w:space="0" w:color="9A0E36" w:themeColor="accent4" w:themeShade="80"/>
        </w:tblBorders>
        <w:shd w:val="clear" w:color="auto" w:fill="9A0E36" w:themeFill="accent4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8202FF" w14:paraId="03C16124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9A0E36" w:themeFill="accent4" w:themeFillShade="80"/>
          </w:tcPr>
          <w:p w14:paraId="01DFDA2B" w14:textId="77777777" w:rsidR="008202FF" w:rsidRDefault="008202FF" w:rsidP="00BC4296">
            <w:r>
              <w:t>vaisnava lila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5098"/>
        <w:gridCol w:w="426"/>
        <w:gridCol w:w="4690"/>
      </w:tblGrid>
      <w:tr w:rsidR="008202FF" w:rsidRPr="009A58E3" w14:paraId="64A6EEE6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2CB85A6E" w14:textId="77777777" w:rsidR="008202FF" w:rsidRDefault="008202FF" w:rsidP="00BC4296">
            <w:r>
              <w:t>Story 1</w:t>
            </w:r>
          </w:p>
          <w:p w14:paraId="3771E8D9" w14:textId="77777777" w:rsidR="008202FF" w:rsidRDefault="008202FF" w:rsidP="00BC4296">
            <w:r>
              <w:t>Story 2</w:t>
            </w:r>
          </w:p>
        </w:tc>
        <w:tc>
          <w:tcPr>
            <w:tcW w:w="426" w:type="dxa"/>
          </w:tcPr>
          <w:p w14:paraId="27FE8E95" w14:textId="77777777" w:rsidR="008202FF" w:rsidRDefault="008202FF" w:rsidP="00BC4296"/>
        </w:tc>
        <w:tc>
          <w:tcPr>
            <w:tcW w:w="4690" w:type="dxa"/>
          </w:tcPr>
          <w:p w14:paraId="6BB0BFB2" w14:textId="77777777" w:rsidR="008202FF" w:rsidRDefault="008202FF" w:rsidP="00BC4296">
            <w:r>
              <w:t>Story 4</w:t>
            </w:r>
          </w:p>
          <w:p w14:paraId="76B6FA22" w14:textId="77777777" w:rsidR="008202FF" w:rsidRDefault="008202FF" w:rsidP="00BC4296">
            <w:r>
              <w:t>Story 5</w:t>
            </w:r>
          </w:p>
        </w:tc>
      </w:tr>
    </w:tbl>
    <w:p w14:paraId="60C31FC4" w14:textId="77777777" w:rsidR="008202FF" w:rsidRDefault="008202FF" w:rsidP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9A0E36" w:themeColor="accent4" w:themeShade="80"/>
          <w:left w:val="single" w:sz="4" w:space="0" w:color="9A0E36" w:themeColor="accent4" w:themeShade="80"/>
          <w:bottom w:val="single" w:sz="4" w:space="0" w:color="9A0E36" w:themeColor="accent4" w:themeShade="80"/>
          <w:right w:val="single" w:sz="4" w:space="0" w:color="9A0E36" w:themeColor="accent4" w:themeShade="80"/>
          <w:insideH w:val="single" w:sz="4" w:space="0" w:color="9A0E36" w:themeColor="accent4" w:themeShade="80"/>
          <w:insideV w:val="single" w:sz="4" w:space="0" w:color="9A0E36" w:themeColor="accent4" w:themeShade="80"/>
        </w:tblBorders>
        <w:shd w:val="clear" w:color="auto" w:fill="A5DFF5" w:themeFill="accent1" w:themeFillTint="66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613969D7" w14:textId="77777777" w:rsidTr="0082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5DFF5" w:themeFill="accent1" w:themeFillTint="66"/>
          </w:tcPr>
          <w:p w14:paraId="06A774D3" w14:textId="08736269" w:rsidR="00792DA3" w:rsidRDefault="008202FF" w:rsidP="00297EBC">
            <w:r>
              <w:t>rama</w:t>
            </w:r>
            <w:r w:rsidR="00B2260E">
              <w:t xml:space="preserve"> lila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5098"/>
        <w:gridCol w:w="426"/>
        <w:gridCol w:w="4690"/>
      </w:tblGrid>
      <w:tr w:rsidR="00B2260E" w:rsidRPr="009A58E3" w14:paraId="5779BB81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54B67B77" w14:textId="77777777" w:rsidR="00B2260E" w:rsidRDefault="00B2260E" w:rsidP="00BC4296">
            <w:r>
              <w:t>Story 1</w:t>
            </w:r>
          </w:p>
          <w:p w14:paraId="77AB602A" w14:textId="77777777" w:rsidR="00B2260E" w:rsidRDefault="00B2260E" w:rsidP="00BC4296">
            <w:r>
              <w:t>Story 2</w:t>
            </w:r>
          </w:p>
        </w:tc>
        <w:tc>
          <w:tcPr>
            <w:tcW w:w="426" w:type="dxa"/>
          </w:tcPr>
          <w:p w14:paraId="04952698" w14:textId="77777777" w:rsidR="00B2260E" w:rsidRDefault="00B2260E" w:rsidP="00BC4296"/>
        </w:tc>
        <w:tc>
          <w:tcPr>
            <w:tcW w:w="4690" w:type="dxa"/>
          </w:tcPr>
          <w:p w14:paraId="68F64818" w14:textId="77777777" w:rsidR="00B2260E" w:rsidRDefault="00B2260E" w:rsidP="00BC4296">
            <w:r>
              <w:t>Story 4</w:t>
            </w:r>
          </w:p>
          <w:p w14:paraId="4B38A75F" w14:textId="77777777" w:rsidR="00B2260E" w:rsidRDefault="00B2260E" w:rsidP="00BC4296">
            <w:r>
              <w:t>Story 5</w:t>
            </w:r>
          </w:p>
        </w:tc>
      </w:tr>
    </w:tbl>
    <w:p w14:paraId="4448C933" w14:textId="1E88C0EA" w:rsidR="00792DA3" w:rsidRDefault="00792DA3" w:rsidP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9A0E36" w:themeColor="accent4" w:themeShade="80"/>
          <w:left w:val="single" w:sz="4" w:space="0" w:color="9A0E36" w:themeColor="accent4" w:themeShade="80"/>
          <w:bottom w:val="single" w:sz="4" w:space="0" w:color="9A0E36" w:themeColor="accent4" w:themeShade="80"/>
          <w:right w:val="single" w:sz="4" w:space="0" w:color="9A0E36" w:themeColor="accent4" w:themeShade="80"/>
          <w:insideH w:val="single" w:sz="4" w:space="0" w:color="9A0E36" w:themeColor="accent4" w:themeShade="80"/>
          <w:insideV w:val="single" w:sz="4" w:space="0" w:color="9A0E36" w:themeColor="accent4" w:themeShade="80"/>
        </w:tblBorders>
        <w:shd w:val="clear" w:color="auto" w:fill="8FB931" w:themeFill="accent2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A22E83" w14:paraId="059262E7" w14:textId="77777777" w:rsidTr="00A22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8FB931" w:themeFill="accent2"/>
          </w:tcPr>
          <w:p w14:paraId="44B597EE" w14:textId="3254369C" w:rsidR="00A22E83" w:rsidRDefault="00A22E83" w:rsidP="00A91F19">
            <w:r>
              <w:t>dasa lila avatara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5098"/>
        <w:gridCol w:w="426"/>
        <w:gridCol w:w="4690"/>
      </w:tblGrid>
      <w:tr w:rsidR="00A22E83" w:rsidRPr="009A58E3" w14:paraId="1771EE2F" w14:textId="77777777" w:rsidTr="00A91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57A37EBC" w14:textId="312A2081" w:rsidR="00A22E83" w:rsidRPr="00A22E83" w:rsidRDefault="00A22E83" w:rsidP="00A22E8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r w:rsidRPr="00A22E83">
              <w:rPr>
                <w:rFonts w:asciiTheme="majorHAnsi" w:hAnsiTheme="majorHAnsi"/>
                <w:color w:val="auto"/>
              </w:rPr>
              <w:t>Matsya – The Fish</w:t>
            </w:r>
          </w:p>
          <w:p w14:paraId="3641D1E8" w14:textId="382DD586" w:rsidR="00A22E83" w:rsidRPr="00A22E83" w:rsidRDefault="00A22E83" w:rsidP="00A22E8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proofErr w:type="spellStart"/>
            <w:r w:rsidRPr="00A22E83">
              <w:rPr>
                <w:rFonts w:asciiTheme="majorHAnsi" w:hAnsiTheme="majorHAnsi"/>
                <w:color w:val="auto"/>
              </w:rPr>
              <w:t>Kurma</w:t>
            </w:r>
            <w:proofErr w:type="spellEnd"/>
            <w:r w:rsidRPr="00A22E83">
              <w:rPr>
                <w:rFonts w:asciiTheme="majorHAnsi" w:hAnsiTheme="majorHAnsi"/>
                <w:color w:val="auto"/>
              </w:rPr>
              <w:t xml:space="preserve"> – The Turtle</w:t>
            </w:r>
          </w:p>
          <w:p w14:paraId="161E826E" w14:textId="5165354B" w:rsidR="00A22E83" w:rsidRPr="00A22E83" w:rsidRDefault="00A22E83" w:rsidP="00A22E8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proofErr w:type="spellStart"/>
            <w:r w:rsidRPr="00A22E83">
              <w:rPr>
                <w:rFonts w:asciiTheme="majorHAnsi" w:hAnsiTheme="majorHAnsi"/>
                <w:color w:val="auto"/>
              </w:rPr>
              <w:t>Varaha</w:t>
            </w:r>
            <w:proofErr w:type="spellEnd"/>
            <w:r w:rsidRPr="00A22E83">
              <w:rPr>
                <w:rFonts w:asciiTheme="majorHAnsi" w:hAnsiTheme="majorHAnsi"/>
                <w:color w:val="auto"/>
              </w:rPr>
              <w:t xml:space="preserve"> – The Boar</w:t>
            </w:r>
          </w:p>
          <w:p w14:paraId="2B7E84F0" w14:textId="32BA6041" w:rsidR="00A22E83" w:rsidRPr="00A22E83" w:rsidRDefault="00A22E83" w:rsidP="00A22E8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proofErr w:type="spellStart"/>
            <w:r w:rsidRPr="00A22E83">
              <w:rPr>
                <w:rFonts w:asciiTheme="majorHAnsi" w:hAnsiTheme="majorHAnsi"/>
                <w:color w:val="auto"/>
              </w:rPr>
              <w:t>Narasingha</w:t>
            </w:r>
            <w:proofErr w:type="spellEnd"/>
            <w:r w:rsidRPr="00A22E83">
              <w:rPr>
                <w:rFonts w:asciiTheme="majorHAnsi" w:hAnsiTheme="majorHAnsi"/>
                <w:color w:val="auto"/>
              </w:rPr>
              <w:t xml:space="preserve"> – The Man-Lion</w:t>
            </w:r>
          </w:p>
          <w:p w14:paraId="2FBEAFE6" w14:textId="330B6792" w:rsidR="00A22E83" w:rsidRPr="00A22E83" w:rsidRDefault="00A22E83" w:rsidP="00A22E8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r w:rsidRPr="00A22E83">
              <w:rPr>
                <w:rFonts w:asciiTheme="majorHAnsi" w:hAnsiTheme="majorHAnsi"/>
                <w:color w:val="auto"/>
              </w:rPr>
              <w:t>Vamana – The Dwarf</w:t>
            </w:r>
          </w:p>
          <w:p w14:paraId="416ED3AF" w14:textId="57910A3A" w:rsidR="00A22E83" w:rsidRPr="00A22E83" w:rsidRDefault="00A22E83" w:rsidP="00A22E8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r w:rsidRPr="00A22E83">
              <w:rPr>
                <w:rFonts w:asciiTheme="majorHAnsi" w:hAnsiTheme="majorHAnsi"/>
                <w:color w:val="auto"/>
              </w:rPr>
              <w:t>Parashuram – The Warrior</w:t>
            </w:r>
          </w:p>
          <w:p w14:paraId="53BBC534" w14:textId="72424A21" w:rsidR="00A22E83" w:rsidRPr="00A22E83" w:rsidRDefault="00A22E83" w:rsidP="00A22E8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r w:rsidRPr="00A22E83">
              <w:rPr>
                <w:rFonts w:asciiTheme="majorHAnsi" w:hAnsiTheme="majorHAnsi"/>
                <w:color w:val="auto"/>
              </w:rPr>
              <w:t>Rama – The Monarch</w:t>
            </w:r>
          </w:p>
          <w:p w14:paraId="6589338E" w14:textId="7422C5E0" w:rsidR="00A22E83" w:rsidRPr="00A22E83" w:rsidRDefault="00A22E83" w:rsidP="00A22E8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proofErr w:type="spellStart"/>
            <w:r w:rsidRPr="00A22E83">
              <w:rPr>
                <w:rFonts w:asciiTheme="majorHAnsi" w:hAnsiTheme="majorHAnsi"/>
                <w:color w:val="auto"/>
              </w:rPr>
              <w:t>Balaram</w:t>
            </w:r>
            <w:proofErr w:type="spellEnd"/>
            <w:r w:rsidRPr="00A22E83">
              <w:rPr>
                <w:rFonts w:asciiTheme="majorHAnsi" w:hAnsiTheme="majorHAnsi"/>
                <w:color w:val="auto"/>
              </w:rPr>
              <w:t xml:space="preserve"> – The Cowherd</w:t>
            </w:r>
          </w:p>
          <w:p w14:paraId="5B8BBC5B" w14:textId="750E262C" w:rsidR="00A22E83" w:rsidRPr="00A22E83" w:rsidRDefault="00A22E83" w:rsidP="00A22E8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r w:rsidRPr="00A22E83">
              <w:rPr>
                <w:rFonts w:asciiTheme="majorHAnsi" w:hAnsiTheme="majorHAnsi"/>
                <w:color w:val="auto"/>
              </w:rPr>
              <w:t>Buddha – The Teacher</w:t>
            </w:r>
          </w:p>
          <w:p w14:paraId="0EC41416" w14:textId="3ADB534E" w:rsidR="00A22E83" w:rsidRPr="00A22E83" w:rsidRDefault="00A22E83" w:rsidP="00A22E83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A22E83">
              <w:t>Kalki</w:t>
            </w:r>
            <w:proofErr w:type="spellEnd"/>
            <w:r w:rsidRPr="00A22E83">
              <w:t xml:space="preserve"> – The Slayer</w:t>
            </w:r>
          </w:p>
        </w:tc>
        <w:tc>
          <w:tcPr>
            <w:tcW w:w="426" w:type="dxa"/>
          </w:tcPr>
          <w:p w14:paraId="134349D7" w14:textId="77777777" w:rsidR="00A22E83" w:rsidRDefault="00A22E83" w:rsidP="00A91F19"/>
        </w:tc>
        <w:tc>
          <w:tcPr>
            <w:tcW w:w="4690" w:type="dxa"/>
          </w:tcPr>
          <w:p w14:paraId="17747947" w14:textId="77777777" w:rsidR="00A22E83" w:rsidRDefault="00A22E83" w:rsidP="00A91F19">
            <w:r>
              <w:t>Story 4</w:t>
            </w:r>
          </w:p>
          <w:p w14:paraId="6A5D46CC" w14:textId="77777777" w:rsidR="00A22E83" w:rsidRDefault="00A22E83" w:rsidP="00A91F19">
            <w:r>
              <w:t>Story 5</w:t>
            </w:r>
          </w:p>
        </w:tc>
      </w:tr>
    </w:tbl>
    <w:p w14:paraId="7F5D98A3" w14:textId="77777777" w:rsidR="00A22E83" w:rsidRDefault="00A22E83" w:rsidP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502952" w:themeColor="accent5" w:themeShade="80"/>
          <w:left w:val="single" w:sz="4" w:space="0" w:color="502952" w:themeColor="accent5" w:themeShade="80"/>
          <w:bottom w:val="single" w:sz="4" w:space="0" w:color="502952" w:themeColor="accent5" w:themeShade="80"/>
          <w:right w:val="single" w:sz="4" w:space="0" w:color="502952" w:themeColor="accent5" w:themeShade="80"/>
          <w:insideH w:val="single" w:sz="4" w:space="0" w:color="502952" w:themeColor="accent5" w:themeShade="80"/>
          <w:insideV w:val="single" w:sz="4" w:space="0" w:color="502952" w:themeColor="accent5" w:themeShade="80"/>
        </w:tblBorders>
        <w:shd w:val="clear" w:color="auto" w:fill="502952" w:themeFill="accent5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4D3E79A6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502952" w:themeFill="accent5" w:themeFillShade="80"/>
          </w:tcPr>
          <w:p w14:paraId="375B865D" w14:textId="68AE7D63" w:rsidR="00792DA3" w:rsidRDefault="00B2260E" w:rsidP="00297EBC">
            <w:r>
              <w:t>upakyane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5098"/>
        <w:gridCol w:w="426"/>
        <w:gridCol w:w="4690"/>
      </w:tblGrid>
      <w:tr w:rsidR="00B2260E" w:rsidRPr="009A58E3" w14:paraId="528BCE30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741B3574" w14:textId="77777777" w:rsidR="00B2260E" w:rsidRDefault="00B2260E" w:rsidP="00BC4296">
            <w:r>
              <w:t>Story 1</w:t>
            </w:r>
          </w:p>
          <w:p w14:paraId="52DE8B11" w14:textId="77777777" w:rsidR="00B2260E" w:rsidRDefault="00B2260E" w:rsidP="00BC4296">
            <w:r>
              <w:t>Story 2</w:t>
            </w:r>
          </w:p>
        </w:tc>
        <w:tc>
          <w:tcPr>
            <w:tcW w:w="426" w:type="dxa"/>
          </w:tcPr>
          <w:p w14:paraId="3E89E29E" w14:textId="77777777" w:rsidR="00B2260E" w:rsidRDefault="00B2260E" w:rsidP="00BC4296"/>
        </w:tc>
        <w:tc>
          <w:tcPr>
            <w:tcW w:w="4690" w:type="dxa"/>
          </w:tcPr>
          <w:p w14:paraId="4AC7A043" w14:textId="77777777" w:rsidR="00B2260E" w:rsidRDefault="00B2260E" w:rsidP="00BC4296">
            <w:r>
              <w:t>Story 4</w:t>
            </w:r>
          </w:p>
          <w:p w14:paraId="675C1483" w14:textId="77777777" w:rsidR="00B2260E" w:rsidRDefault="00B2260E" w:rsidP="00BC4296">
            <w:r>
              <w:t>Story 5</w:t>
            </w:r>
          </w:p>
        </w:tc>
      </w:tr>
    </w:tbl>
    <w:p w14:paraId="74A53926" w14:textId="072D7D4B" w:rsidR="00792DA3" w:rsidRDefault="00792DA3" w:rsidP="00792DA3">
      <w:pPr>
        <w:pStyle w:val="TableSpace"/>
        <w:rPr>
          <w:b/>
          <w:bCs/>
        </w:rPr>
      </w:pPr>
    </w:p>
    <w:tbl>
      <w:tblPr>
        <w:tblStyle w:val="Style1"/>
        <w:tblW w:w="5000" w:type="pct"/>
        <w:tblBorders>
          <w:top w:val="single" w:sz="4" w:space="0" w:color="502952" w:themeColor="accent5" w:themeShade="80"/>
          <w:left w:val="single" w:sz="4" w:space="0" w:color="502952" w:themeColor="accent5" w:themeShade="80"/>
          <w:bottom w:val="single" w:sz="4" w:space="0" w:color="502952" w:themeColor="accent5" w:themeShade="80"/>
          <w:right w:val="single" w:sz="4" w:space="0" w:color="502952" w:themeColor="accent5" w:themeShade="80"/>
          <w:insideH w:val="single" w:sz="4" w:space="0" w:color="502952" w:themeColor="accent5" w:themeShade="80"/>
          <w:insideV w:val="single" w:sz="4" w:space="0" w:color="502952" w:themeColor="accent5" w:themeShade="80"/>
        </w:tblBorders>
        <w:shd w:val="clear" w:color="auto" w:fill="C796CA" w:themeFill="accent5" w:themeFillTint="99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B2260E" w14:paraId="4972F271" w14:textId="77777777" w:rsidTr="0082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796CA" w:themeFill="accent5" w:themeFillTint="99"/>
          </w:tcPr>
          <w:p w14:paraId="7C46F6B2" w14:textId="7BAC6AC3" w:rsidR="00B2260E" w:rsidRDefault="00B2260E" w:rsidP="00BC4296">
            <w:r>
              <w:t>prabhupada stories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5098"/>
        <w:gridCol w:w="426"/>
        <w:gridCol w:w="4690"/>
      </w:tblGrid>
      <w:tr w:rsidR="00B2260E" w:rsidRPr="009A58E3" w14:paraId="5879725E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5628A613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proofErr w:type="spellStart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lastRenderedPageBreak/>
              <w:t>Punar</w:t>
            </w:r>
            <w:proofErr w:type="spellEnd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Mausika</w:t>
            </w:r>
            <w:proofErr w:type="spellEnd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 xml:space="preserve"> Bhava - Again become mouse</w:t>
            </w:r>
          </w:p>
          <w:p w14:paraId="7077FFFD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Alexander the great</w:t>
            </w:r>
          </w:p>
          <w:p w14:paraId="46A48BFD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 xml:space="preserve">Arjuna </w:t>
            </w:r>
            <w:proofErr w:type="spellStart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Acarya</w:t>
            </w:r>
            <w:proofErr w:type="spellEnd"/>
          </w:p>
          <w:p w14:paraId="319B4526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proofErr w:type="spellStart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Bhilvamangal</w:t>
            </w:r>
            <w:proofErr w:type="spellEnd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takur</w:t>
            </w:r>
            <w:proofErr w:type="spellEnd"/>
          </w:p>
          <w:p w14:paraId="2CB88D49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Bird in Net</w:t>
            </w:r>
          </w:p>
          <w:p w14:paraId="3F10F220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 xml:space="preserve">Brahmana &amp; </w:t>
            </w:r>
            <w:proofErr w:type="spellStart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Coblar</w:t>
            </w:r>
            <w:proofErr w:type="spellEnd"/>
          </w:p>
          <w:p w14:paraId="08258FD8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Chant 3x - Can't 3x</w:t>
            </w:r>
          </w:p>
          <w:p w14:paraId="240BF942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 xml:space="preserve">Dina </w:t>
            </w:r>
            <w:proofErr w:type="spellStart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Bandhu</w:t>
            </w:r>
            <w:proofErr w:type="spellEnd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 xml:space="preserve"> dada</w:t>
            </w:r>
          </w:p>
          <w:p w14:paraId="7A661DC2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proofErr w:type="spellStart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Dont</w:t>
            </w:r>
            <w:proofErr w:type="spellEnd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 xml:space="preserve"> live, </w:t>
            </w:r>
            <w:proofErr w:type="spellStart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Dont</w:t>
            </w:r>
            <w:proofErr w:type="spellEnd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 xml:space="preserve"> die</w:t>
            </w:r>
          </w:p>
          <w:p w14:paraId="3A9091F0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Dr Frog</w:t>
            </w:r>
          </w:p>
          <w:p w14:paraId="573B84C5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proofErr w:type="spellStart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Gandari-Duryodana-Krsna</w:t>
            </w:r>
            <w:proofErr w:type="spellEnd"/>
          </w:p>
          <w:p w14:paraId="21615894" w14:textId="77777777" w:rsidR="00AB37A5" w:rsidRPr="00AB37A5" w:rsidRDefault="00AB37A5" w:rsidP="00AB37A5">
            <w:pPr>
              <w:numPr>
                <w:ilvl w:val="0"/>
                <w:numId w:val="11"/>
              </w:numPr>
              <w:spacing w:before="0" w:after="0"/>
              <w:textAlignment w:val="center"/>
              <w:rPr>
                <w:rFonts w:ascii="Balaram" w:eastAsia="Times New Roman" w:hAnsi="Balaram" w:cs="Times New Roman"/>
                <w:sz w:val="24"/>
                <w:szCs w:val="24"/>
                <w:lang w:val="en-ID" w:eastAsia="en-ID"/>
              </w:rPr>
            </w:pPr>
            <w:proofErr w:type="spellStart"/>
            <w:r w:rsidRPr="00AB37A5">
              <w:rPr>
                <w:rFonts w:ascii="ScaGoudy" w:eastAsia="Times New Roman" w:hAnsi="ScaGoudy" w:cs="Times New Roman"/>
                <w:sz w:val="24"/>
                <w:szCs w:val="24"/>
                <w:lang w:val="en-ID" w:eastAsia="en-ID"/>
              </w:rPr>
              <w:t>Gopal_Bhart_Mahabharata</w:t>
            </w:r>
            <w:proofErr w:type="spellEnd"/>
          </w:p>
          <w:p w14:paraId="742802B1" w14:textId="7BB47CE7" w:rsidR="00B2260E" w:rsidRDefault="00B2260E" w:rsidP="00BC4296"/>
        </w:tc>
        <w:tc>
          <w:tcPr>
            <w:tcW w:w="426" w:type="dxa"/>
          </w:tcPr>
          <w:p w14:paraId="3DFC29BA" w14:textId="77777777" w:rsidR="00B2260E" w:rsidRDefault="00B2260E" w:rsidP="00BC4296"/>
        </w:tc>
        <w:tc>
          <w:tcPr>
            <w:tcW w:w="4690" w:type="dxa"/>
          </w:tcPr>
          <w:p w14:paraId="0DD98DEE" w14:textId="77777777" w:rsidR="00B2260E" w:rsidRDefault="00B2260E" w:rsidP="00BC4296">
            <w:r>
              <w:t>Story 4</w:t>
            </w:r>
          </w:p>
          <w:p w14:paraId="6E269044" w14:textId="77777777" w:rsidR="00B2260E" w:rsidRDefault="00B2260E" w:rsidP="00BC4296">
            <w:r>
              <w:t>Story 5</w:t>
            </w:r>
          </w:p>
        </w:tc>
      </w:tr>
    </w:tbl>
    <w:p w14:paraId="772C5F0A" w14:textId="1FD76305" w:rsidR="00B2260E" w:rsidRDefault="00B2260E" w:rsidP="00792DA3">
      <w:pPr>
        <w:pStyle w:val="TableSpace"/>
        <w:rPr>
          <w:b/>
          <w:bCs/>
        </w:rPr>
      </w:pPr>
    </w:p>
    <w:tbl>
      <w:tblPr>
        <w:tblStyle w:val="Style1"/>
        <w:tblW w:w="5000" w:type="pct"/>
        <w:tblBorders>
          <w:top w:val="single" w:sz="4" w:space="0" w:color="502952" w:themeColor="accent5" w:themeShade="80"/>
          <w:left w:val="single" w:sz="4" w:space="0" w:color="502952" w:themeColor="accent5" w:themeShade="80"/>
          <w:bottom w:val="single" w:sz="4" w:space="0" w:color="502952" w:themeColor="accent5" w:themeShade="80"/>
          <w:right w:val="single" w:sz="4" w:space="0" w:color="502952" w:themeColor="accent5" w:themeShade="80"/>
          <w:insideH w:val="single" w:sz="4" w:space="0" w:color="502952" w:themeColor="accent5" w:themeShade="80"/>
          <w:insideV w:val="single" w:sz="4" w:space="0" w:color="502952" w:themeColor="accent5" w:themeShade="80"/>
        </w:tblBorders>
        <w:shd w:val="clear" w:color="auto" w:fill="BEDC7C" w:themeFill="accent2" w:themeFillTint="99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8202FF" w14:paraId="79D672FA" w14:textId="77777777" w:rsidTr="0082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EDC7C" w:themeFill="accent2" w:themeFillTint="99"/>
          </w:tcPr>
          <w:p w14:paraId="19D775FF" w14:textId="65F91343" w:rsidR="008202FF" w:rsidRDefault="008202FF" w:rsidP="00BC4296">
            <w:r>
              <w:t>value of life - moral stories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5098"/>
        <w:gridCol w:w="426"/>
        <w:gridCol w:w="4690"/>
      </w:tblGrid>
      <w:tr w:rsidR="008202FF" w:rsidRPr="009A58E3" w14:paraId="10722DF7" w14:textId="77777777" w:rsidTr="00BC4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3305DBA1" w14:textId="226A5956" w:rsidR="008202FF" w:rsidRDefault="00A22E83" w:rsidP="00BC4296">
            <w:r>
              <w:t>Old’s Swan Advice</w:t>
            </w:r>
          </w:p>
          <w:p w14:paraId="64F1EBB7" w14:textId="17F6A152" w:rsidR="00A22E83" w:rsidRDefault="00A22E83" w:rsidP="00BC4296">
            <w:r>
              <w:t>The Pencil &amp; The Wise Pencell Maker</w:t>
            </w:r>
          </w:p>
          <w:p w14:paraId="02C77E3E" w14:textId="4F41C62B" w:rsidR="008202FF" w:rsidRDefault="008202FF" w:rsidP="00BC4296"/>
        </w:tc>
        <w:tc>
          <w:tcPr>
            <w:tcW w:w="426" w:type="dxa"/>
          </w:tcPr>
          <w:p w14:paraId="3A42C054" w14:textId="77777777" w:rsidR="008202FF" w:rsidRDefault="008202FF" w:rsidP="00BC4296"/>
        </w:tc>
        <w:tc>
          <w:tcPr>
            <w:tcW w:w="4690" w:type="dxa"/>
          </w:tcPr>
          <w:p w14:paraId="2DD92C03" w14:textId="77777777" w:rsidR="008202FF" w:rsidRDefault="008202FF" w:rsidP="00BC4296">
            <w:r>
              <w:t>Story 4</w:t>
            </w:r>
          </w:p>
          <w:p w14:paraId="7F7A433B" w14:textId="77777777" w:rsidR="008202FF" w:rsidRDefault="008202FF" w:rsidP="00BC4296">
            <w:r>
              <w:t>Story 5</w:t>
            </w:r>
          </w:p>
        </w:tc>
      </w:tr>
    </w:tbl>
    <w:p w14:paraId="24FE8918" w14:textId="77777777" w:rsidR="008202FF" w:rsidRPr="00B2260E" w:rsidRDefault="008202FF" w:rsidP="00792DA3">
      <w:pPr>
        <w:pStyle w:val="TableSpace"/>
        <w:rPr>
          <w:b/>
          <w:bCs/>
        </w:rPr>
      </w:pPr>
    </w:p>
    <w:tbl>
      <w:tblPr>
        <w:tblStyle w:val="Style1"/>
        <w:tblW w:w="5000" w:type="pct"/>
        <w:tblBorders>
          <w:top w:val="single" w:sz="4" w:space="0" w:color="404040" w:themeColor="accent6" w:themeShade="80"/>
          <w:left w:val="single" w:sz="4" w:space="0" w:color="404040" w:themeColor="accent6" w:themeShade="80"/>
          <w:bottom w:val="single" w:sz="4" w:space="0" w:color="404040" w:themeColor="accent6" w:themeShade="80"/>
          <w:right w:val="single" w:sz="4" w:space="0" w:color="404040" w:themeColor="accent6" w:themeShade="80"/>
          <w:insideH w:val="single" w:sz="4" w:space="0" w:color="404040" w:themeColor="accent6" w:themeShade="80"/>
          <w:insideV w:val="single" w:sz="4" w:space="0" w:color="404040" w:themeColor="accent6" w:themeShade="80"/>
        </w:tblBorders>
        <w:shd w:val="clear" w:color="auto" w:fill="404040" w:themeFill="accent6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4E82CFF0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04040" w:themeFill="accent6" w:themeFillShade="80"/>
          </w:tcPr>
          <w:p w14:paraId="018E6344" w14:textId="1B5FB7D9" w:rsidR="00792DA3" w:rsidRDefault="00B2260E" w:rsidP="00297EBC">
            <w:r>
              <w:t>…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2042"/>
        <w:gridCol w:w="2043"/>
        <w:gridCol w:w="2043"/>
        <w:gridCol w:w="2043"/>
        <w:gridCol w:w="2043"/>
      </w:tblGrid>
      <w:tr w:rsidR="00F11E8C" w:rsidRPr="009A58E3" w14:paraId="0793AFC5" w14:textId="77777777" w:rsidTr="0039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2" w:type="dxa"/>
          </w:tcPr>
          <w:p w14:paraId="0B7018C9" w14:textId="315F992E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667399DB" w14:textId="2F632F22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7BE2414B" w14:textId="40AF39B5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31EFD92D" w14:textId="3312A4E1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596B61CC" w14:textId="7BDDE780" w:rsidR="00F11E8C" w:rsidRDefault="00B2260E" w:rsidP="00F11E8C">
            <w:r>
              <w:t>…</w:t>
            </w:r>
          </w:p>
        </w:tc>
      </w:tr>
    </w:tbl>
    <w:p w14:paraId="65A0CCDF" w14:textId="77777777" w:rsidR="005C3032" w:rsidRDefault="005C3032" w:rsidP="006A10C1">
      <w:pPr>
        <w:pStyle w:val="NoSpacing"/>
      </w:pPr>
    </w:p>
    <w:sectPr w:rsidR="005C3032">
      <w:footerReference w:type="default" r:id="rId7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94682" w14:textId="77777777" w:rsidR="002E4F96" w:rsidRDefault="002E4F96">
      <w:pPr>
        <w:spacing w:before="0" w:after="0"/>
      </w:pPr>
      <w:r>
        <w:separator/>
      </w:r>
    </w:p>
  </w:endnote>
  <w:endnote w:type="continuationSeparator" w:id="0">
    <w:p w14:paraId="0E11F489" w14:textId="77777777" w:rsidR="002E4F96" w:rsidRDefault="002E4F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lara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caGoudy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F7EC" w14:textId="77777777" w:rsidR="008D72B1" w:rsidRDefault="000E770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014C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4857" w14:textId="77777777" w:rsidR="002E4F96" w:rsidRDefault="002E4F96">
      <w:pPr>
        <w:spacing w:before="0" w:after="0"/>
      </w:pPr>
      <w:r>
        <w:separator/>
      </w:r>
    </w:p>
  </w:footnote>
  <w:footnote w:type="continuationSeparator" w:id="0">
    <w:p w14:paraId="769D7822" w14:textId="77777777" w:rsidR="002E4F96" w:rsidRDefault="002E4F9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5E659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9A8A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C009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A1E095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221A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C4A65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8455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72F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A6DD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D29E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1C63896"/>
    <w:multiLevelType w:val="multilevel"/>
    <w:tmpl w:val="12D0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9C52D2"/>
    <w:multiLevelType w:val="hybridMultilevel"/>
    <w:tmpl w:val="31109F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827132">
    <w:abstractNumId w:val="9"/>
  </w:num>
  <w:num w:numId="2" w16cid:durableId="345178276">
    <w:abstractNumId w:val="7"/>
  </w:num>
  <w:num w:numId="3" w16cid:durableId="455221111">
    <w:abstractNumId w:val="6"/>
  </w:num>
  <w:num w:numId="4" w16cid:durableId="223109398">
    <w:abstractNumId w:val="5"/>
  </w:num>
  <w:num w:numId="5" w16cid:durableId="622346085">
    <w:abstractNumId w:val="4"/>
  </w:num>
  <w:num w:numId="6" w16cid:durableId="2050302161">
    <w:abstractNumId w:val="8"/>
  </w:num>
  <w:num w:numId="7" w16cid:durableId="2078086057">
    <w:abstractNumId w:val="3"/>
  </w:num>
  <w:num w:numId="8" w16cid:durableId="430900821">
    <w:abstractNumId w:val="2"/>
  </w:num>
  <w:num w:numId="9" w16cid:durableId="940531118">
    <w:abstractNumId w:val="1"/>
  </w:num>
  <w:num w:numId="10" w16cid:durableId="879434236">
    <w:abstractNumId w:val="0"/>
  </w:num>
  <w:num w:numId="11" w16cid:durableId="2118208312">
    <w:abstractNumId w:val="10"/>
    <w:lvlOverride w:ilvl="0">
      <w:startOverride w:val="1"/>
    </w:lvlOverride>
  </w:num>
  <w:num w:numId="12" w16cid:durableId="10763931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6D"/>
    <w:rsid w:val="000014C3"/>
    <w:rsid w:val="00046E1C"/>
    <w:rsid w:val="000B55CE"/>
    <w:rsid w:val="000E7709"/>
    <w:rsid w:val="00120E88"/>
    <w:rsid w:val="00124A29"/>
    <w:rsid w:val="00164C83"/>
    <w:rsid w:val="0019430E"/>
    <w:rsid w:val="00197879"/>
    <w:rsid w:val="001C14CF"/>
    <w:rsid w:val="001C6502"/>
    <w:rsid w:val="001E3A9A"/>
    <w:rsid w:val="001E78E9"/>
    <w:rsid w:val="00226FBB"/>
    <w:rsid w:val="0028658D"/>
    <w:rsid w:val="002E4F96"/>
    <w:rsid w:val="002F5092"/>
    <w:rsid w:val="00357C79"/>
    <w:rsid w:val="003672A3"/>
    <w:rsid w:val="0039722F"/>
    <w:rsid w:val="003F7C1A"/>
    <w:rsid w:val="004436CA"/>
    <w:rsid w:val="004445E6"/>
    <w:rsid w:val="004519C4"/>
    <w:rsid w:val="0047392D"/>
    <w:rsid w:val="004748F1"/>
    <w:rsid w:val="00482D59"/>
    <w:rsid w:val="00492514"/>
    <w:rsid w:val="004D6598"/>
    <w:rsid w:val="0050056D"/>
    <w:rsid w:val="00504048"/>
    <w:rsid w:val="00562F5B"/>
    <w:rsid w:val="005B5162"/>
    <w:rsid w:val="005C3032"/>
    <w:rsid w:val="006057A2"/>
    <w:rsid w:val="00612536"/>
    <w:rsid w:val="00623CC6"/>
    <w:rsid w:val="00637B3F"/>
    <w:rsid w:val="0064164F"/>
    <w:rsid w:val="0065204A"/>
    <w:rsid w:val="00657BD3"/>
    <w:rsid w:val="006A10C1"/>
    <w:rsid w:val="006D2B98"/>
    <w:rsid w:val="00727BF1"/>
    <w:rsid w:val="00747677"/>
    <w:rsid w:val="00792DA3"/>
    <w:rsid w:val="008202FF"/>
    <w:rsid w:val="0083157A"/>
    <w:rsid w:val="0085286A"/>
    <w:rsid w:val="00870EB6"/>
    <w:rsid w:val="008B076C"/>
    <w:rsid w:val="008D72B1"/>
    <w:rsid w:val="008E35AF"/>
    <w:rsid w:val="009146AB"/>
    <w:rsid w:val="0092452D"/>
    <w:rsid w:val="00981CD0"/>
    <w:rsid w:val="009A58E3"/>
    <w:rsid w:val="009F422B"/>
    <w:rsid w:val="00A03E7E"/>
    <w:rsid w:val="00A22E83"/>
    <w:rsid w:val="00A623FC"/>
    <w:rsid w:val="00A76ADE"/>
    <w:rsid w:val="00A90898"/>
    <w:rsid w:val="00AA4B10"/>
    <w:rsid w:val="00AA76D0"/>
    <w:rsid w:val="00AB37A5"/>
    <w:rsid w:val="00AE1B7E"/>
    <w:rsid w:val="00B2260E"/>
    <w:rsid w:val="00B373CB"/>
    <w:rsid w:val="00B60A29"/>
    <w:rsid w:val="00B6224F"/>
    <w:rsid w:val="00BE37F8"/>
    <w:rsid w:val="00C040B9"/>
    <w:rsid w:val="00C17624"/>
    <w:rsid w:val="00C65D57"/>
    <w:rsid w:val="00C6625B"/>
    <w:rsid w:val="00C87233"/>
    <w:rsid w:val="00CA1DA9"/>
    <w:rsid w:val="00CD4E65"/>
    <w:rsid w:val="00CE63EF"/>
    <w:rsid w:val="00CF578E"/>
    <w:rsid w:val="00D016C0"/>
    <w:rsid w:val="00D14A69"/>
    <w:rsid w:val="00DD03D9"/>
    <w:rsid w:val="00DE02FA"/>
    <w:rsid w:val="00E03BF0"/>
    <w:rsid w:val="00E061CA"/>
    <w:rsid w:val="00E9474F"/>
    <w:rsid w:val="00EA3A08"/>
    <w:rsid w:val="00EB6425"/>
    <w:rsid w:val="00F037AD"/>
    <w:rsid w:val="00F04D22"/>
    <w:rsid w:val="00F11E8C"/>
    <w:rsid w:val="00F147FB"/>
    <w:rsid w:val="00F15900"/>
    <w:rsid w:val="00F66CFE"/>
    <w:rsid w:val="00F67D16"/>
    <w:rsid w:val="00FA3BB0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8D7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5AF"/>
  </w:style>
  <w:style w:type="paragraph" w:styleId="Heading1">
    <w:name w:val="heading 1"/>
    <w:basedOn w:val="Normal"/>
    <w:next w:val="Normal"/>
    <w:link w:val="Heading1Char"/>
    <w:uiPriority w:val="2"/>
    <w:qFormat/>
    <w:rsid w:val="004436CA"/>
    <w:pPr>
      <w:keepNext/>
      <w:keepLines/>
      <w:spacing w:before="0" w:after="80"/>
      <w:contextualSpacing/>
      <w:outlineLvl w:val="0"/>
    </w:pPr>
    <w:rPr>
      <w:rFonts w:asciiTheme="majorHAnsi" w:eastAsiaTheme="majorEastAsia" w:hAnsiTheme="majorHAnsi" w:cstheme="majorBidi"/>
      <w:caps/>
      <w:color w:val="000000" w:themeColor="text1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2F5092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C040B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F5092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F5092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C040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C040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C040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C040B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MonthYear">
    <w:name w:val="Name Month Year"/>
    <w:basedOn w:val="Normal"/>
    <w:uiPriority w:val="3"/>
    <w:qFormat/>
    <w:rsid w:val="009146AB"/>
    <w:pPr>
      <w:spacing w:before="0" w:after="80"/>
      <w:contextualSpacing/>
    </w:pPr>
    <w:rPr>
      <w:color w:val="000000" w:themeColor="text1"/>
      <w:kern w:val="28"/>
      <w:sz w:val="32"/>
    </w:rPr>
  </w:style>
  <w:style w:type="paragraph" w:styleId="Title">
    <w:name w:val="Title"/>
    <w:basedOn w:val="Normal"/>
    <w:next w:val="Normal"/>
    <w:link w:val="TitleChar"/>
    <w:uiPriority w:val="1"/>
    <w:qFormat/>
    <w:rsid w:val="004436CA"/>
    <w:pPr>
      <w:spacing w:before="0" w:after="500"/>
    </w:pPr>
    <w:rPr>
      <w:rFonts w:asciiTheme="majorHAnsi" w:eastAsiaTheme="majorEastAsia" w:hAnsiTheme="majorHAnsi" w:cstheme="majorBidi"/>
      <w:caps/>
    </w:rPr>
  </w:style>
  <w:style w:type="character" w:customStyle="1" w:styleId="TitleChar">
    <w:name w:val="Title Char"/>
    <w:basedOn w:val="DefaultParagraphFont"/>
    <w:link w:val="Title"/>
    <w:uiPriority w:val="1"/>
    <w:rsid w:val="004436CA"/>
    <w:rPr>
      <w:rFonts w:asciiTheme="majorHAnsi" w:eastAsiaTheme="majorEastAsia" w:hAnsiTheme="majorHAnsi" w:cstheme="majorBidi"/>
      <w:caps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rsid w:val="0039722F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</w:pPr>
      <w:rPr>
        <w:rFonts w:asciiTheme="majorHAnsi" w:hAnsiTheme="majorHAnsi"/>
        <w:b w:val="0"/>
        <w:caps w:val="0"/>
        <w:smallCaps w:val="0"/>
        <w:color w:val="auto"/>
        <w:sz w:val="22"/>
      </w:r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6"/>
    <w:qFormat/>
    <w:pPr>
      <w:spacing w:before="0" w:after="0" w:line="72" w:lineRule="exact"/>
    </w:pPr>
  </w:style>
  <w:style w:type="paragraph" w:customStyle="1" w:styleId="Days">
    <w:name w:val="Days"/>
    <w:basedOn w:val="Normal"/>
    <w:uiPriority w:val="4"/>
    <w:qFormat/>
    <w:rsid w:val="00F15900"/>
    <w:pPr>
      <w:spacing w:before="0" w:after="0"/>
      <w:jc w:val="right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1C6502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C6502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226FB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B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6FB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FB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FB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FBB"/>
    <w:rPr>
      <w:b/>
      <w:bCs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C040B9"/>
  </w:style>
  <w:style w:type="paragraph" w:styleId="BlockText">
    <w:name w:val="Block Text"/>
    <w:basedOn w:val="Normal"/>
    <w:uiPriority w:val="99"/>
    <w:semiHidden/>
    <w:unhideWhenUsed/>
    <w:rsid w:val="002F5092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0D5975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0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0B9"/>
  </w:style>
  <w:style w:type="paragraph" w:styleId="BodyText2">
    <w:name w:val="Body Text 2"/>
    <w:basedOn w:val="Normal"/>
    <w:link w:val="BodyText2Char"/>
    <w:uiPriority w:val="99"/>
    <w:semiHidden/>
    <w:unhideWhenUsed/>
    <w:rsid w:val="00C040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040B9"/>
  </w:style>
  <w:style w:type="paragraph" w:styleId="BodyText3">
    <w:name w:val="Body Text 3"/>
    <w:basedOn w:val="Normal"/>
    <w:link w:val="BodyText3Char"/>
    <w:uiPriority w:val="99"/>
    <w:semiHidden/>
    <w:unhideWhenUsed/>
    <w:rsid w:val="00C040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040B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040B9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040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40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40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040B9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040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040B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040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040B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040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040B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0B9"/>
    <w:pPr>
      <w:spacing w:before="0" w:after="200"/>
    </w:pPr>
    <w:rPr>
      <w:i/>
      <w:iCs/>
      <w:color w:val="4B4B4B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040B9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040B9"/>
  </w:style>
  <w:style w:type="table" w:styleId="ColorfulGrid">
    <w:name w:val="Colorful Grid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5"/>
    <w:unhideWhenUsed/>
    <w:qFormat/>
    <w:rsid w:val="00FE1C89"/>
    <w:pPr>
      <w:spacing w:before="0" w:after="0"/>
    </w:pPr>
  </w:style>
  <w:style w:type="character" w:customStyle="1" w:styleId="DateChar">
    <w:name w:val="Date Char"/>
    <w:basedOn w:val="DefaultParagraphFont"/>
    <w:link w:val="Date"/>
    <w:uiPriority w:val="5"/>
    <w:rsid w:val="00492514"/>
  </w:style>
  <w:style w:type="paragraph" w:styleId="DocumentMap">
    <w:name w:val="Document Map"/>
    <w:basedOn w:val="Normal"/>
    <w:link w:val="DocumentMapChar"/>
    <w:uiPriority w:val="99"/>
    <w:semiHidden/>
    <w:unhideWhenUsed/>
    <w:rsid w:val="00C040B9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40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040B9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040B9"/>
  </w:style>
  <w:style w:type="character" w:styleId="Emphasis">
    <w:name w:val="Emphasis"/>
    <w:basedOn w:val="DefaultParagraphFont"/>
    <w:uiPriority w:val="20"/>
    <w:semiHidden/>
    <w:unhideWhenUsed/>
    <w:qFormat/>
    <w:rsid w:val="00C040B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040B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040B9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40B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040B9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092"/>
    <w:rPr>
      <w:color w:val="502952" w:themeColor="accent5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040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40B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0B9"/>
    <w:rPr>
      <w:szCs w:val="20"/>
    </w:rPr>
  </w:style>
  <w:style w:type="table" w:styleId="GridTable1Light">
    <w:name w:val="Grid Table 1 Light"/>
    <w:basedOn w:val="TableNormal"/>
    <w:uiPriority w:val="46"/>
    <w:rsid w:val="00C8723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rFonts w:asciiTheme="majorHAnsi" w:hAnsiTheme="majorHAnsi"/>
      </w:rPr>
    </w:tblStylePr>
  </w:style>
  <w:style w:type="table" w:styleId="GridTable1Light-Accent1">
    <w:name w:val="Grid Table 1 Light Accent 1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2"/>
    <w:rsid w:val="00492514"/>
    <w:rPr>
      <w:rFonts w:asciiTheme="majorHAnsi" w:eastAsiaTheme="majorEastAsia" w:hAnsiTheme="majorHAnsi" w:cstheme="majorBidi"/>
      <w:caps/>
      <w:color w:val="000000" w:themeColor="text1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2F5092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492514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F5092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F5092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92514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492514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4925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4925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040B9"/>
  </w:style>
  <w:style w:type="paragraph" w:styleId="HTMLAddress">
    <w:name w:val="HTML Address"/>
    <w:basedOn w:val="Normal"/>
    <w:link w:val="HTMLAddressChar"/>
    <w:uiPriority w:val="99"/>
    <w:semiHidden/>
    <w:unhideWhenUsed/>
    <w:rsid w:val="00C040B9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040B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040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040B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0B9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0B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040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040B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5092"/>
    <w:rPr>
      <w:color w:val="0D5975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040B9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040B9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040B9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040B9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040B9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040B9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040B9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040B9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040B9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040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E35AF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5092"/>
    <w:pPr>
      <w:pBdr>
        <w:top w:val="single" w:sz="4" w:space="10" w:color="1FB1E6" w:themeColor="accent1"/>
        <w:bottom w:val="single" w:sz="4" w:space="10" w:color="1FB1E6" w:themeColor="accent1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5092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5092"/>
    <w:rPr>
      <w:b/>
      <w:bCs/>
      <w:caps w:val="0"/>
      <w:smallCaps/>
      <w:color w:val="0D5975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040B9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040B9"/>
    <w:pPr>
      <w:spacing w:before="0" w:after="0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040B9"/>
    <w:pPr>
      <w:spacing w:before="0" w:after="0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040B9"/>
    <w:pPr>
      <w:spacing w:before="0" w:after="0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040B9"/>
    <w:pPr>
      <w:spacing w:before="0" w:after="0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040B9"/>
    <w:pPr>
      <w:spacing w:before="0" w:after="0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040B9"/>
    <w:pPr>
      <w:spacing w:before="0" w:after="0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040B9"/>
  </w:style>
  <w:style w:type="paragraph" w:styleId="List">
    <w:name w:val="List"/>
    <w:basedOn w:val="Normal"/>
    <w:uiPriority w:val="99"/>
    <w:semiHidden/>
    <w:unhideWhenUsed/>
    <w:rsid w:val="00C040B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040B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040B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040B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040B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040B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040B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040B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040B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040B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040B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040B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040B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040B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040B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040B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040B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040B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040B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040B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040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040B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040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040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040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040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8"/>
    <w:qFormat/>
    <w:rsid w:val="005C3032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C040B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040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040B9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040B9"/>
  </w:style>
  <w:style w:type="character" w:styleId="PageNumber">
    <w:name w:val="page number"/>
    <w:basedOn w:val="DefaultParagraphFont"/>
    <w:uiPriority w:val="99"/>
    <w:semiHidden/>
    <w:unhideWhenUsed/>
    <w:rsid w:val="00C040B9"/>
  </w:style>
  <w:style w:type="table" w:styleId="PlainTable1">
    <w:name w:val="Plain Table 1"/>
    <w:basedOn w:val="TableNormal"/>
    <w:uiPriority w:val="41"/>
    <w:rsid w:val="00C040B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40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40B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040B9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40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040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040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040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040B9"/>
  </w:style>
  <w:style w:type="paragraph" w:styleId="Signature">
    <w:name w:val="Signature"/>
    <w:basedOn w:val="Normal"/>
    <w:link w:val="SignatureChar"/>
    <w:uiPriority w:val="99"/>
    <w:semiHidden/>
    <w:unhideWhenUsed/>
    <w:rsid w:val="00C040B9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040B9"/>
  </w:style>
  <w:style w:type="character" w:styleId="Strong">
    <w:name w:val="Strong"/>
    <w:basedOn w:val="DefaultParagraphFont"/>
    <w:uiPriority w:val="22"/>
    <w:semiHidden/>
    <w:unhideWhenUsed/>
    <w:qFormat/>
    <w:rsid w:val="00C040B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040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040B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040B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040B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040B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040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040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040B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040B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040B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040B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040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040B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040B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040B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040B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040B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040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040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040B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040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040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040B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040B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040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040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040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0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040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040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040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040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040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40B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040B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040B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40B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40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0B9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C30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C3032"/>
    <w:rPr>
      <w:rFonts w:eastAsiaTheme="minorEastAsia"/>
      <w:color w:val="5A5A5A" w:themeColor="text1" w:themeTint="A5"/>
      <w:spacing w:val="15"/>
    </w:rPr>
  </w:style>
  <w:style w:type="table" w:customStyle="1" w:styleId="Style1">
    <w:name w:val="Style1"/>
    <w:basedOn w:val="TableNormal"/>
    <w:uiPriority w:val="99"/>
    <w:rsid w:val="00357C79"/>
    <w:pPr>
      <w:spacing w:before="0" w:after="0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i w:val="0"/>
        <w:caps/>
        <w:smallCaps w:val="0"/>
        <w:color w:val="FFFFFF" w:themeColor="background1"/>
        <w:sz w:val="22"/>
      </w:rPr>
      <w:tblPr/>
      <w:trPr>
        <w:tblHeader/>
      </w:trPr>
      <w:tcPr>
        <w:tcBorders>
          <w:top w:val="single" w:sz="4" w:space="0" w:color="0D5975" w:themeColor="accent1" w:themeShade="80"/>
          <w:left w:val="single" w:sz="4" w:space="0" w:color="0D5975" w:themeColor="accent1" w:themeShade="80"/>
          <w:bottom w:val="single" w:sz="4" w:space="0" w:color="0D5975" w:themeColor="accent1" w:themeShade="80"/>
          <w:right w:val="single" w:sz="4" w:space="0" w:color="0D5975" w:themeColor="accent1" w:themeShade="80"/>
          <w:insideH w:val="nil"/>
          <w:insideV w:val="nil"/>
          <w:tl2br w:val="nil"/>
          <w:tr2bl w:val="nil"/>
        </w:tcBorders>
        <w:shd w:val="clear" w:color="auto" w:fill="0D5975" w:themeFill="accent1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dad\AppData\Roaming\Microsoft\Templates\Weekly%20assign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2023-01-11T13:53:00Z</dcterms:created>
  <dcterms:modified xsi:type="dcterms:W3CDTF">2023-01-15T08:57:00Z</dcterms:modified>
</cp:coreProperties>
</file>